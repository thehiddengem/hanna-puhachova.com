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67" w:type="pct"/>
        <w:tblCellMar>
          <w:left w:w="0" w:type="dxa"/>
          <w:bottom w:w="115" w:type="dxa"/>
          <w:right w:w="0" w:type="dxa"/>
        </w:tblCellMar>
        <w:tblLook w:val="04A0" w:firstRow="1" w:lastRow="0" w:firstColumn="1" w:lastColumn="0" w:noHBand="0" w:noVBand="1"/>
        <w:tblDescription w:val="Layout table for name, contact info, and objective"/>
      </w:tblPr>
      <w:tblGrid>
        <w:gridCol w:w="9673"/>
      </w:tblGrid>
      <w:tr w:rsidR="00692703" w:rsidRPr="00CF1A49" w14:paraId="0438DA28" w14:textId="77777777" w:rsidTr="00266D1A">
        <w:trPr>
          <w:trHeight w:hRule="exact" w:val="1620"/>
        </w:trPr>
        <w:tc>
          <w:tcPr>
            <w:tcW w:w="9672" w:type="dxa"/>
            <w:tcMar>
              <w:top w:w="0" w:type="dxa"/>
              <w:bottom w:w="0" w:type="dxa"/>
            </w:tcMar>
          </w:tcPr>
          <w:p w14:paraId="78F430F0" w14:textId="678668C1" w:rsidR="00692703" w:rsidRPr="00CF1A49" w:rsidRDefault="00EA5316" w:rsidP="00913946">
            <w:pPr>
              <w:pStyle w:val="Title"/>
            </w:pPr>
            <w:r>
              <w:t>Hanna</w:t>
            </w:r>
            <w:r w:rsidR="00692703" w:rsidRPr="00CF1A49">
              <w:t xml:space="preserve"> </w:t>
            </w:r>
            <w:r>
              <w:rPr>
                <w:rStyle w:val="IntenseEmphasis"/>
              </w:rPr>
              <w:t>Puhachova</w:t>
            </w:r>
          </w:p>
          <w:p w14:paraId="4B065E83" w14:textId="5B28690B" w:rsidR="00692703" w:rsidRPr="00CF1A49" w:rsidRDefault="00EA5316" w:rsidP="00913946">
            <w:pPr>
              <w:pStyle w:val="ContactInfo"/>
              <w:contextualSpacing w:val="0"/>
            </w:pPr>
            <w:r>
              <w:t>Chicago, IL, 60657</w:t>
            </w:r>
            <w:r w:rsidR="00692703" w:rsidRPr="00CF1A49">
              <w:t xml:space="preserve"> </w:t>
            </w:r>
            <w:sdt>
              <w:sdtPr>
                <w:alias w:val="Divider dot:"/>
                <w:tag w:val="Divider dot:"/>
                <w:id w:val="-1459182552"/>
                <w:placeholder>
                  <w:docPart w:val="8FD4209732624522954FFEFE15999575"/>
                </w:placeholder>
                <w:temporary/>
                <w:showingPlcHdr/>
                <w15:appearance w15:val="hidden"/>
              </w:sdtPr>
              <w:sdtEndPr/>
              <w:sdtContent>
                <w:r w:rsidR="00692703" w:rsidRPr="00CF1A49">
                  <w:t>·</w:t>
                </w:r>
              </w:sdtContent>
            </w:sdt>
            <w:r w:rsidR="00692703" w:rsidRPr="00CF1A49">
              <w:t xml:space="preserve"> </w:t>
            </w:r>
            <w:r>
              <w:t>(312) 477-9108</w:t>
            </w:r>
          </w:p>
          <w:p w14:paraId="4E649870" w14:textId="13A39353" w:rsidR="00692703" w:rsidRPr="00CF1A49" w:rsidRDefault="00EA5316" w:rsidP="00913946">
            <w:pPr>
              <w:pStyle w:val="ContactInfoEmphasis"/>
              <w:contextualSpacing w:val="0"/>
            </w:pPr>
            <w:r>
              <w:t>anniversary374@gmail.com</w:t>
            </w:r>
            <w:r w:rsidR="00692703" w:rsidRPr="00CF1A49">
              <w:t xml:space="preserve"> </w:t>
            </w:r>
            <w:sdt>
              <w:sdtPr>
                <w:alias w:val="Divider dot:"/>
                <w:tag w:val="Divider dot:"/>
                <w:id w:val="2000459528"/>
                <w:placeholder>
                  <w:docPart w:val="18FFDE18E5184C8380DD55C7E90A5F82"/>
                </w:placeholder>
                <w:temporary/>
                <w:showingPlcHdr/>
                <w15:appearance w15:val="hidden"/>
              </w:sdtPr>
              <w:sdtEndPr/>
              <w:sdtContent>
                <w:r w:rsidR="00692703" w:rsidRPr="00CF1A49">
                  <w:t>·</w:t>
                </w:r>
              </w:sdtContent>
            </w:sdt>
            <w:r w:rsidR="00692703" w:rsidRPr="00CF1A49">
              <w:t xml:space="preserve"> </w:t>
            </w:r>
            <w:r>
              <w:t xml:space="preserve">linkedin.com/in/hanna-puhachova </w:t>
            </w:r>
            <w:r w:rsidR="00692703" w:rsidRPr="00CF1A49">
              <w:t xml:space="preserve"> </w:t>
            </w:r>
            <w:sdt>
              <w:sdtPr>
                <w:alias w:val="Divider dot:"/>
                <w:tag w:val="Divider dot:"/>
                <w:id w:val="759871761"/>
                <w:placeholder>
                  <w:docPart w:val="CCACF9ACC7B94A75B5D4879681B983B5"/>
                </w:placeholder>
                <w:temporary/>
                <w:showingPlcHdr/>
                <w15:appearance w15:val="hidden"/>
              </w:sdtPr>
              <w:sdtEndPr/>
              <w:sdtContent>
                <w:r w:rsidR="00692703" w:rsidRPr="00CF1A49">
                  <w:t>·</w:t>
                </w:r>
              </w:sdtContent>
            </w:sdt>
            <w:r w:rsidR="00692703" w:rsidRPr="00CF1A49">
              <w:t xml:space="preserve"> </w:t>
            </w:r>
            <w:r w:rsidR="005657F8" w:rsidRPr="005657F8">
              <w:t>https://thehiddengem.gihub.io</w:t>
            </w:r>
          </w:p>
        </w:tc>
      </w:tr>
      <w:tr w:rsidR="009571D8" w:rsidRPr="00CF1A49" w14:paraId="2626BA6B" w14:textId="77777777" w:rsidTr="00AD61A2">
        <w:trPr>
          <w:trHeight w:val="695"/>
        </w:trPr>
        <w:tc>
          <w:tcPr>
            <w:tcW w:w="9672" w:type="dxa"/>
            <w:tcMar>
              <w:top w:w="432" w:type="dxa"/>
            </w:tcMar>
          </w:tcPr>
          <w:p w14:paraId="1415DF5D" w14:textId="53DF3B0C" w:rsidR="001755A8" w:rsidRPr="00CF1A49" w:rsidRDefault="002B3ACA" w:rsidP="00913946">
            <w:pPr>
              <w:contextualSpacing w:val="0"/>
            </w:pPr>
            <w:r>
              <w:t>Motivated student completing Computer Science degree. Experienced in Agile and Scrum environments. Supports team administrative, project coordination, design, and programming needs. School projects included building apps and websites, optimizing programs, and validating code</w:t>
            </w:r>
          </w:p>
        </w:tc>
      </w:tr>
    </w:tbl>
    <w:tbl>
      <w:tblPr>
        <w:tblStyle w:val="TableGrid"/>
        <w:tblpPr w:leftFromText="180" w:rightFromText="180" w:vertAnchor="text" w:horzAnchor="margin" w:tblpY="729"/>
        <w:tblW w:w="5106"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535"/>
      </w:tblGrid>
      <w:tr w:rsidR="006A054C" w:rsidRPr="00CF1A49" w14:paraId="6DAF7319" w14:textId="77777777" w:rsidTr="00C808B4">
        <w:trPr>
          <w:trHeight w:val="900"/>
        </w:trPr>
        <w:tc>
          <w:tcPr>
            <w:tcW w:w="9535" w:type="dxa"/>
          </w:tcPr>
          <w:p w14:paraId="361AE6E3" w14:textId="77777777" w:rsidR="006A054C" w:rsidRPr="00CF1A49" w:rsidRDefault="006A054C" w:rsidP="006A054C">
            <w:pPr>
              <w:pStyle w:val="Heading3"/>
              <w:contextualSpacing w:val="0"/>
              <w:outlineLvl w:val="2"/>
            </w:pPr>
            <w:r>
              <w:t>05/2022</w:t>
            </w:r>
            <w:r w:rsidRPr="00CF1A49">
              <w:t xml:space="preserve"> – </w:t>
            </w:r>
            <w:r>
              <w:t>05/2022</w:t>
            </w:r>
          </w:p>
          <w:p w14:paraId="41186BA1" w14:textId="77777777" w:rsidR="006A054C" w:rsidRPr="00CF1A49" w:rsidRDefault="006A054C" w:rsidP="006A054C">
            <w:pPr>
              <w:pStyle w:val="Heading2"/>
              <w:contextualSpacing w:val="0"/>
              <w:outlineLvl w:val="1"/>
            </w:pPr>
            <w:r>
              <w:t>Software Developer Intern</w:t>
            </w:r>
            <w:r w:rsidRPr="00CF1A49">
              <w:t xml:space="preserve">, </w:t>
            </w:r>
            <w:r w:rsidRPr="00384225">
              <w:rPr>
                <w:rStyle w:val="SubtleReference"/>
              </w:rPr>
              <w:t>Christopher B. Burke Engineering</w:t>
            </w:r>
          </w:p>
          <w:p w14:paraId="60E5DF2C" w14:textId="77777777" w:rsidR="006A054C" w:rsidRPr="00CF1A49" w:rsidRDefault="006A054C" w:rsidP="006A054C">
            <w:r w:rsidRPr="001C43C4">
              <w:rPr>
                <w:b/>
                <w:caps/>
              </w:rPr>
              <w:t>•</w:t>
            </w:r>
            <w:r w:rsidRPr="00CC6FBB">
              <w:t>Developed desktop app using HTML, CSS, JS, Electron, and Two.js, that allows civil engineers to create ADA-approved ramps, which reduce computation errors and time.</w:t>
            </w:r>
            <w:r w:rsidRPr="00CC6FBB">
              <w:br/>
              <w:t>•Led a team of software engineer interns with diverse capability levels in the design of new products, enhancement of existing designs, and development of test procedures.</w:t>
            </w:r>
            <w:r w:rsidRPr="00CC6FBB">
              <w:br/>
              <w:t>•Provided mentoring, guidance, feedback, and training to team members.</w:t>
            </w:r>
            <w:r w:rsidRPr="00CC6FBB">
              <w:br/>
              <w:t>•Presented solution demonstration and presentation to executives and senior management.</w:t>
            </w:r>
          </w:p>
        </w:tc>
      </w:tr>
      <w:tr w:rsidR="0062787F" w:rsidRPr="00CF1A49" w14:paraId="052AD834" w14:textId="77777777" w:rsidTr="00C808B4">
        <w:trPr>
          <w:trHeight w:val="900"/>
        </w:trPr>
        <w:tc>
          <w:tcPr>
            <w:tcW w:w="9535" w:type="dxa"/>
          </w:tcPr>
          <w:p w14:paraId="74CEB856" w14:textId="645DACAC" w:rsidR="0062787F" w:rsidRPr="00CF1A49" w:rsidRDefault="0062787F" w:rsidP="0062787F">
            <w:pPr>
              <w:pStyle w:val="Heading3"/>
              <w:contextualSpacing w:val="0"/>
              <w:outlineLvl w:val="2"/>
            </w:pPr>
            <w:r>
              <w:t>08/2021</w:t>
            </w:r>
            <w:r w:rsidRPr="00CF1A49">
              <w:t xml:space="preserve"> – </w:t>
            </w:r>
            <w:r>
              <w:t>10/202</w:t>
            </w:r>
            <w:r w:rsidR="0080454D">
              <w:t>1</w:t>
            </w:r>
          </w:p>
          <w:p w14:paraId="3982B1D8" w14:textId="77777777" w:rsidR="0062787F" w:rsidRDefault="0062787F" w:rsidP="0062787F">
            <w:pPr>
              <w:pStyle w:val="Heading2"/>
              <w:contextualSpacing w:val="0"/>
              <w:outlineLvl w:val="1"/>
              <w:rPr>
                <w:rStyle w:val="SubtleReference"/>
              </w:rPr>
            </w:pPr>
            <w:r>
              <w:t>Classroom Technology Support Specialist</w:t>
            </w:r>
            <w:r w:rsidRPr="00CF1A49">
              <w:t xml:space="preserve">, </w:t>
            </w:r>
            <w:r>
              <w:rPr>
                <w:rStyle w:val="SubtleReference"/>
              </w:rPr>
              <w:t>UIC</w:t>
            </w:r>
          </w:p>
          <w:p w14:paraId="65ED8AB3" w14:textId="77777777" w:rsidR="0062787F" w:rsidRDefault="0062787F" w:rsidP="0062787F">
            <w:pPr>
              <w:pStyle w:val="Heading2"/>
              <w:contextualSpacing w:val="0"/>
              <w:outlineLvl w:val="1"/>
              <w:rPr>
                <w:rFonts w:eastAsiaTheme="minorHAnsi" w:cstheme="minorBidi"/>
                <w:b w:val="0"/>
                <w:caps w:val="0"/>
                <w:color w:val="595959" w:themeColor="text1" w:themeTint="A6"/>
                <w:sz w:val="22"/>
                <w:szCs w:val="22"/>
              </w:rPr>
            </w:pPr>
            <w:r w:rsidRPr="001C43C4">
              <w:rPr>
                <w:rFonts w:eastAsiaTheme="minorHAnsi" w:cstheme="minorBidi"/>
                <w:b w:val="0"/>
                <w:caps w:val="0"/>
                <w:color w:val="595959" w:themeColor="text1" w:themeTint="A6"/>
                <w:sz w:val="22"/>
                <w:szCs w:val="22"/>
              </w:rPr>
              <w:t xml:space="preserve">•Used company troubleshooting resolution tree to evaluate technical problems and find appropriate solutions. </w:t>
            </w:r>
          </w:p>
          <w:p w14:paraId="64EEF00F" w14:textId="77777777" w:rsidR="0062787F" w:rsidRDefault="0062787F" w:rsidP="0062787F">
            <w:pPr>
              <w:pStyle w:val="Heading2"/>
              <w:contextualSpacing w:val="0"/>
              <w:outlineLvl w:val="1"/>
              <w:rPr>
                <w:rFonts w:eastAsiaTheme="minorHAnsi" w:cstheme="minorBidi"/>
                <w:b w:val="0"/>
                <w:caps w:val="0"/>
                <w:color w:val="595959" w:themeColor="text1" w:themeTint="A6"/>
                <w:sz w:val="22"/>
                <w:szCs w:val="22"/>
              </w:rPr>
            </w:pPr>
            <w:r w:rsidRPr="001C43C4">
              <w:rPr>
                <w:rFonts w:eastAsiaTheme="minorHAnsi" w:cstheme="minorBidi"/>
                <w:b w:val="0"/>
                <w:caps w:val="0"/>
                <w:color w:val="595959" w:themeColor="text1" w:themeTint="A6"/>
                <w:sz w:val="22"/>
                <w:szCs w:val="22"/>
              </w:rPr>
              <w:t>• Resolved diverse technical issues across multiple systems and applications for customers and end-users across various time zones.</w:t>
            </w:r>
          </w:p>
          <w:p w14:paraId="122B836A" w14:textId="77777777" w:rsidR="0062787F" w:rsidRPr="00CF1A49" w:rsidRDefault="0062787F" w:rsidP="0062787F">
            <w:pPr>
              <w:pStyle w:val="Heading3"/>
              <w:contextualSpacing w:val="0"/>
              <w:outlineLvl w:val="2"/>
            </w:pPr>
            <w:r>
              <w:t>05/2021</w:t>
            </w:r>
            <w:r w:rsidRPr="00CF1A49">
              <w:t xml:space="preserve"> – </w:t>
            </w:r>
            <w:r>
              <w:t>05/2021</w:t>
            </w:r>
          </w:p>
          <w:p w14:paraId="2A5D3F7E" w14:textId="77777777" w:rsidR="0062787F" w:rsidRPr="00CF1A49" w:rsidRDefault="0062787F" w:rsidP="0062787F">
            <w:pPr>
              <w:pStyle w:val="Heading2"/>
              <w:contextualSpacing w:val="0"/>
              <w:outlineLvl w:val="1"/>
            </w:pPr>
            <w:r>
              <w:t>ENTERPRISE PRODUCTS IT DELIVERY INTERN</w:t>
            </w:r>
            <w:r w:rsidRPr="00CF1A49">
              <w:t xml:space="preserve">, </w:t>
            </w:r>
            <w:r>
              <w:rPr>
                <w:rStyle w:val="SubtleReference"/>
              </w:rPr>
              <w:t>CVS Health</w:t>
            </w:r>
          </w:p>
          <w:p w14:paraId="56599146" w14:textId="77777777" w:rsidR="0062787F" w:rsidRDefault="0062787F" w:rsidP="0062787F">
            <w:r>
              <w:t xml:space="preserve">• Developed digital bot to automate precertification of medications using Robotics Process Automation (RPA), reducing two-day turnaround to seconds for 100K+ records. </w:t>
            </w:r>
          </w:p>
          <w:p w14:paraId="452715BA" w14:textId="77777777" w:rsidR="0062787F" w:rsidRDefault="0062787F" w:rsidP="0062787F">
            <w:r>
              <w:t>• Led stand-up meetings as Scrum Master to monitor the project and team member progress to ensure timely completion and delegation of tasks.</w:t>
            </w:r>
          </w:p>
          <w:p w14:paraId="65B25319" w14:textId="77777777" w:rsidR="0062787F" w:rsidRPr="0062787F" w:rsidRDefault="0062787F" w:rsidP="006A054C">
            <w:pPr>
              <w:pStyle w:val="Heading3"/>
              <w:outlineLvl w:val="2"/>
              <w:rPr>
                <w:b w:val="0"/>
                <w:bCs/>
              </w:rPr>
            </w:pPr>
          </w:p>
        </w:tc>
      </w:tr>
    </w:tbl>
    <w:p w14:paraId="36CA6739" w14:textId="77777777" w:rsidR="004E01EB" w:rsidRPr="00CF1A49" w:rsidRDefault="004C39AD" w:rsidP="004E01EB">
      <w:pPr>
        <w:pStyle w:val="Heading1"/>
      </w:pPr>
      <w:sdt>
        <w:sdtPr>
          <w:alias w:val="Experience:"/>
          <w:tag w:val="Experience:"/>
          <w:id w:val="-1983300934"/>
          <w:placeholder>
            <w:docPart w:val="C6DC0719D1B94E07BE3F3276342FA0DF"/>
          </w:placeholder>
          <w:temporary/>
          <w:showingPlcHdr/>
          <w15:appearance w15:val="hidden"/>
        </w:sdtPr>
        <w:sdtEndPr/>
        <w:sdtContent>
          <w:r w:rsidR="004E01EB" w:rsidRPr="00CF1A49">
            <w:t>Experience</w:t>
          </w:r>
        </w:sdtContent>
      </w:sdt>
    </w:p>
    <w:sdt>
      <w:sdtPr>
        <w:alias w:val="Education:"/>
        <w:tag w:val="Education:"/>
        <w:id w:val="-1908763273"/>
        <w:placeholder>
          <w:docPart w:val="675A127C5FE1418B85E5EFB7511AD106"/>
        </w:placeholder>
        <w:temporary/>
        <w:showingPlcHdr/>
        <w15:appearance w15:val="hidden"/>
      </w:sdtPr>
      <w:sdtEndPr/>
      <w:sdtContent>
        <w:p w14:paraId="06AC7358" w14:textId="77777777" w:rsidR="00DA59AA" w:rsidRPr="00CF1A49" w:rsidRDefault="00DA59AA" w:rsidP="0097790C">
          <w:pPr>
            <w:pStyle w:val="Heading1"/>
          </w:pPr>
          <w:r w:rsidRPr="00CF1A49">
            <w:t>Education</w:t>
          </w:r>
        </w:p>
      </w:sdtContent>
    </w:sdt>
    <w:tbl>
      <w:tblPr>
        <w:tblStyle w:val="TableGrid"/>
        <w:tblW w:w="3868"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7223"/>
      </w:tblGrid>
      <w:tr w:rsidR="001D0BF1" w:rsidRPr="00CF1A49" w14:paraId="2820E165" w14:textId="77777777" w:rsidTr="0062787F">
        <w:trPr>
          <w:trHeight w:val="427"/>
        </w:trPr>
        <w:tc>
          <w:tcPr>
            <w:tcW w:w="7223" w:type="dxa"/>
          </w:tcPr>
          <w:p w14:paraId="20D1994A" w14:textId="69FD1DE9" w:rsidR="001D0BF1" w:rsidRPr="00CF1A49" w:rsidRDefault="002B3ACA" w:rsidP="001D0BF1">
            <w:pPr>
              <w:pStyle w:val="Heading3"/>
              <w:contextualSpacing w:val="0"/>
              <w:outlineLvl w:val="2"/>
            </w:pPr>
            <w:r>
              <w:t>05/2023</w:t>
            </w:r>
          </w:p>
          <w:p w14:paraId="255AD16C" w14:textId="35DA245F" w:rsidR="007538DC" w:rsidRPr="00CF1A49" w:rsidRDefault="002B3ACA" w:rsidP="002B3ACA">
            <w:pPr>
              <w:pStyle w:val="Heading2"/>
              <w:contextualSpacing w:val="0"/>
              <w:outlineLvl w:val="1"/>
            </w:pPr>
            <w:r>
              <w:t>Bachelor of Science</w:t>
            </w:r>
            <w:r w:rsidR="001D0BF1" w:rsidRPr="00CF1A49">
              <w:t xml:space="preserve">, </w:t>
            </w:r>
            <w:r>
              <w:rPr>
                <w:rStyle w:val="SubtleReference"/>
              </w:rPr>
              <w:t>University of Illinois at Chicago</w:t>
            </w:r>
          </w:p>
        </w:tc>
      </w:tr>
      <w:tr w:rsidR="00F61DF9" w:rsidRPr="00CF1A49" w14:paraId="14B6A75F" w14:textId="77777777" w:rsidTr="0062787F">
        <w:trPr>
          <w:trHeight w:val="304"/>
        </w:trPr>
        <w:tc>
          <w:tcPr>
            <w:tcW w:w="7223" w:type="dxa"/>
            <w:tcMar>
              <w:top w:w="216" w:type="dxa"/>
            </w:tcMar>
          </w:tcPr>
          <w:p w14:paraId="1073AC45" w14:textId="3E5B2324" w:rsidR="00F61DF9" w:rsidRPr="00CF1A49" w:rsidRDefault="002B3ACA" w:rsidP="00F61DF9">
            <w:pPr>
              <w:pStyle w:val="Heading3"/>
              <w:contextualSpacing w:val="0"/>
              <w:outlineLvl w:val="2"/>
            </w:pPr>
            <w:r>
              <w:t>08/2020</w:t>
            </w:r>
          </w:p>
          <w:p w14:paraId="06736A03" w14:textId="7F341C8D" w:rsidR="00F61DF9" w:rsidRDefault="002B3ACA" w:rsidP="002B3ACA">
            <w:pPr>
              <w:pStyle w:val="Heading2"/>
              <w:contextualSpacing w:val="0"/>
              <w:outlineLvl w:val="1"/>
            </w:pPr>
            <w:r>
              <w:t>Associate of Science</w:t>
            </w:r>
            <w:r w:rsidR="00F61DF9" w:rsidRPr="00CF1A49">
              <w:t xml:space="preserve">, </w:t>
            </w:r>
            <w:r w:rsidRPr="00CC6FBB">
              <w:rPr>
                <w:rStyle w:val="SubtleReference"/>
                <w:bCs/>
              </w:rPr>
              <w:t>Harry S Truman College</w:t>
            </w:r>
          </w:p>
        </w:tc>
      </w:tr>
    </w:tbl>
    <w:sdt>
      <w:sdtPr>
        <w:alias w:val="Skills:"/>
        <w:tag w:val="Skills:"/>
        <w:id w:val="-1392877668"/>
        <w:placeholder>
          <w:docPart w:val="953E9B991E5343D191A4F7DD0F787914"/>
        </w:placeholder>
        <w:temporary/>
        <w:showingPlcHdr/>
        <w15:appearance w15:val="hidden"/>
      </w:sdtPr>
      <w:sdtEndPr/>
      <w:sdtContent>
        <w:p w14:paraId="3E3F966B"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9BC5B6C" w14:textId="77777777" w:rsidTr="00CF1A49">
        <w:tc>
          <w:tcPr>
            <w:tcW w:w="4675" w:type="dxa"/>
          </w:tcPr>
          <w:p w14:paraId="51EDD924" w14:textId="77777777" w:rsidR="00EA5316" w:rsidRDefault="00EA5316" w:rsidP="006E1507">
            <w:pPr>
              <w:pStyle w:val="ListBullet"/>
              <w:contextualSpacing w:val="0"/>
            </w:pPr>
            <w:r>
              <w:t xml:space="preserve">Data Structures and Algorithms </w:t>
            </w:r>
          </w:p>
          <w:p w14:paraId="48178903" w14:textId="77777777" w:rsidR="00EA5316" w:rsidRDefault="00EA5316" w:rsidP="006E1507">
            <w:pPr>
              <w:pStyle w:val="ListBullet"/>
              <w:contextualSpacing w:val="0"/>
            </w:pPr>
            <w:r>
              <w:t>Strong Interpersonal and Communication Skills</w:t>
            </w:r>
          </w:p>
          <w:p w14:paraId="782DCB2F" w14:textId="467A8FDA" w:rsidR="001F4E6D" w:rsidRPr="006E1507" w:rsidRDefault="00EA5316" w:rsidP="006E1507">
            <w:pPr>
              <w:pStyle w:val="ListBullet"/>
              <w:contextualSpacing w:val="0"/>
            </w:pPr>
            <w:r>
              <w:lastRenderedPageBreak/>
              <w:t>Programming Languages: Java, C++/C</w:t>
            </w:r>
            <w:r w:rsidR="002B3ACA">
              <w:t>/C#</w:t>
            </w:r>
            <w:r>
              <w:t>, SQL, Python</w:t>
            </w:r>
            <w:r w:rsidR="002B3ACA">
              <w:t>, HTML/CSS/JS, Electron, Two.js</w:t>
            </w:r>
          </w:p>
        </w:tc>
        <w:tc>
          <w:tcPr>
            <w:tcW w:w="4675" w:type="dxa"/>
            <w:tcMar>
              <w:left w:w="360" w:type="dxa"/>
            </w:tcMar>
          </w:tcPr>
          <w:p w14:paraId="0FD8CE2D" w14:textId="5D6A7167" w:rsidR="003A0632" w:rsidRPr="006E1507" w:rsidRDefault="00EA5316" w:rsidP="006E1507">
            <w:pPr>
              <w:pStyle w:val="ListBullet"/>
              <w:contextualSpacing w:val="0"/>
            </w:pPr>
            <w:r>
              <w:lastRenderedPageBreak/>
              <w:t>Agile/Scrum Methodology</w:t>
            </w:r>
          </w:p>
          <w:p w14:paraId="0B6A50D1" w14:textId="264F605F" w:rsidR="001E3120" w:rsidRPr="006E1507" w:rsidRDefault="00EA5316" w:rsidP="006E1507">
            <w:pPr>
              <w:pStyle w:val="ListBullet"/>
              <w:contextualSpacing w:val="0"/>
            </w:pPr>
            <w:r>
              <w:t>Object-Oriented Programming</w:t>
            </w:r>
          </w:p>
          <w:p w14:paraId="08AB2BCF" w14:textId="3E2E6DEF" w:rsidR="001E3120" w:rsidRPr="006E1507" w:rsidRDefault="002B3ACA" w:rsidP="006E1507">
            <w:pPr>
              <w:pStyle w:val="ListBullet"/>
              <w:contextualSpacing w:val="0"/>
            </w:pPr>
            <w:r>
              <w:t>Source and Version Control: Git, GitHub</w:t>
            </w:r>
          </w:p>
        </w:tc>
      </w:tr>
    </w:tbl>
    <w:p w14:paraId="7C43CB3C" w14:textId="7F092A3B" w:rsidR="00B51D1B" w:rsidRPr="006E1507" w:rsidRDefault="00B51D1B" w:rsidP="00AD61A2"/>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843C" w14:textId="77777777" w:rsidR="004C39AD" w:rsidRDefault="004C39AD" w:rsidP="0068194B">
      <w:r>
        <w:separator/>
      </w:r>
    </w:p>
    <w:p w14:paraId="409FED47" w14:textId="77777777" w:rsidR="004C39AD" w:rsidRDefault="004C39AD"/>
    <w:p w14:paraId="525EA3D2" w14:textId="77777777" w:rsidR="004C39AD" w:rsidRDefault="004C39AD"/>
  </w:endnote>
  <w:endnote w:type="continuationSeparator" w:id="0">
    <w:p w14:paraId="349538D4" w14:textId="77777777" w:rsidR="004C39AD" w:rsidRDefault="004C39AD" w:rsidP="0068194B">
      <w:r>
        <w:continuationSeparator/>
      </w:r>
    </w:p>
    <w:p w14:paraId="5BB1E073" w14:textId="77777777" w:rsidR="004C39AD" w:rsidRDefault="004C39AD"/>
    <w:p w14:paraId="51FC87E6" w14:textId="77777777" w:rsidR="004C39AD" w:rsidRDefault="004C3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F82148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A849" w14:textId="77777777" w:rsidR="004C39AD" w:rsidRDefault="004C39AD" w:rsidP="0068194B">
      <w:r>
        <w:separator/>
      </w:r>
    </w:p>
    <w:p w14:paraId="5C2DEE3B" w14:textId="77777777" w:rsidR="004C39AD" w:rsidRDefault="004C39AD"/>
    <w:p w14:paraId="691934FB" w14:textId="77777777" w:rsidR="004C39AD" w:rsidRDefault="004C39AD"/>
  </w:footnote>
  <w:footnote w:type="continuationSeparator" w:id="0">
    <w:p w14:paraId="6C22C2D3" w14:textId="77777777" w:rsidR="004C39AD" w:rsidRDefault="004C39AD" w:rsidP="0068194B">
      <w:r>
        <w:continuationSeparator/>
      </w:r>
    </w:p>
    <w:p w14:paraId="0C990514" w14:textId="77777777" w:rsidR="004C39AD" w:rsidRDefault="004C39AD"/>
    <w:p w14:paraId="65647D72" w14:textId="77777777" w:rsidR="004C39AD" w:rsidRDefault="004C3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62B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7CBB7C6" wp14:editId="6D55F17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CF8B81F"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EB0D8F"/>
    <w:multiLevelType w:val="hybridMultilevel"/>
    <w:tmpl w:val="AEF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79388744">
    <w:abstractNumId w:val="9"/>
  </w:num>
  <w:num w:numId="2" w16cid:durableId="1343702948">
    <w:abstractNumId w:val="8"/>
  </w:num>
  <w:num w:numId="3" w16cid:durableId="878124037">
    <w:abstractNumId w:val="7"/>
  </w:num>
  <w:num w:numId="4" w16cid:durableId="960301388">
    <w:abstractNumId w:val="6"/>
  </w:num>
  <w:num w:numId="5" w16cid:durableId="1911302404">
    <w:abstractNumId w:val="10"/>
  </w:num>
  <w:num w:numId="6" w16cid:durableId="2094352524">
    <w:abstractNumId w:val="3"/>
  </w:num>
  <w:num w:numId="7" w16cid:durableId="1090547229">
    <w:abstractNumId w:val="11"/>
  </w:num>
  <w:num w:numId="8" w16cid:durableId="1774130895">
    <w:abstractNumId w:val="2"/>
  </w:num>
  <w:num w:numId="9" w16cid:durableId="1077635101">
    <w:abstractNumId w:val="13"/>
  </w:num>
  <w:num w:numId="10" w16cid:durableId="579602923">
    <w:abstractNumId w:val="5"/>
  </w:num>
  <w:num w:numId="11" w16cid:durableId="45645184">
    <w:abstractNumId w:val="4"/>
  </w:num>
  <w:num w:numId="12" w16cid:durableId="147330279">
    <w:abstractNumId w:val="1"/>
  </w:num>
  <w:num w:numId="13" w16cid:durableId="2086492572">
    <w:abstractNumId w:val="0"/>
  </w:num>
  <w:num w:numId="14" w16cid:durableId="764769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16"/>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3C4"/>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6D1A"/>
    <w:rsid w:val="00275EAE"/>
    <w:rsid w:val="00294998"/>
    <w:rsid w:val="00297F18"/>
    <w:rsid w:val="002A1945"/>
    <w:rsid w:val="002B2958"/>
    <w:rsid w:val="002B3ACA"/>
    <w:rsid w:val="002B3FC8"/>
    <w:rsid w:val="002D23C5"/>
    <w:rsid w:val="002D6137"/>
    <w:rsid w:val="002E7E61"/>
    <w:rsid w:val="002F05E5"/>
    <w:rsid w:val="002F254D"/>
    <w:rsid w:val="002F30E4"/>
    <w:rsid w:val="00307140"/>
    <w:rsid w:val="00316DFF"/>
    <w:rsid w:val="00325B57"/>
    <w:rsid w:val="00336056"/>
    <w:rsid w:val="003544E1"/>
    <w:rsid w:val="00366398"/>
    <w:rsid w:val="00384225"/>
    <w:rsid w:val="003843E4"/>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C39AD"/>
    <w:rsid w:val="004E01EB"/>
    <w:rsid w:val="004E2794"/>
    <w:rsid w:val="00510392"/>
    <w:rsid w:val="00513E2A"/>
    <w:rsid w:val="005657F8"/>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2787F"/>
    <w:rsid w:val="006618E9"/>
    <w:rsid w:val="0068194B"/>
    <w:rsid w:val="00692703"/>
    <w:rsid w:val="006A054C"/>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0454D"/>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529"/>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61A2"/>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10BD"/>
    <w:rsid w:val="00C47FA6"/>
    <w:rsid w:val="00C5255A"/>
    <w:rsid w:val="00C57FC6"/>
    <w:rsid w:val="00C66A7D"/>
    <w:rsid w:val="00C779DA"/>
    <w:rsid w:val="00C808B4"/>
    <w:rsid w:val="00C814F7"/>
    <w:rsid w:val="00CA4B4D"/>
    <w:rsid w:val="00CB35C3"/>
    <w:rsid w:val="00CB53DB"/>
    <w:rsid w:val="00CC6FBB"/>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5316"/>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B37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51377">
      <w:bodyDiv w:val="1"/>
      <w:marLeft w:val="0"/>
      <w:marRight w:val="0"/>
      <w:marTop w:val="0"/>
      <w:marBottom w:val="0"/>
      <w:divBdr>
        <w:top w:val="none" w:sz="0" w:space="0" w:color="auto"/>
        <w:left w:val="none" w:sz="0" w:space="0" w:color="auto"/>
        <w:bottom w:val="none" w:sz="0" w:space="0" w:color="auto"/>
        <w:right w:val="none" w:sz="0" w:space="0" w:color="auto"/>
      </w:divBdr>
      <w:divsChild>
        <w:div w:id="1362710020">
          <w:marLeft w:val="0"/>
          <w:marRight w:val="0"/>
          <w:marTop w:val="0"/>
          <w:marBottom w:val="0"/>
          <w:divBdr>
            <w:top w:val="none" w:sz="0" w:space="0" w:color="auto"/>
            <w:left w:val="none" w:sz="0" w:space="0" w:color="auto"/>
            <w:bottom w:val="none" w:sz="0" w:space="0" w:color="auto"/>
            <w:right w:val="none" w:sz="0" w:space="0" w:color="auto"/>
          </w:divBdr>
          <w:divsChild>
            <w:div w:id="494764020">
              <w:marLeft w:val="0"/>
              <w:marRight w:val="0"/>
              <w:marTop w:val="0"/>
              <w:marBottom w:val="0"/>
              <w:divBdr>
                <w:top w:val="none" w:sz="0" w:space="0" w:color="auto"/>
                <w:left w:val="none" w:sz="0" w:space="0" w:color="auto"/>
                <w:bottom w:val="none" w:sz="0" w:space="0" w:color="auto"/>
                <w:right w:val="none" w:sz="0" w:space="0" w:color="auto"/>
              </w:divBdr>
              <w:divsChild>
                <w:div w:id="291447948">
                  <w:marLeft w:val="0"/>
                  <w:marRight w:val="0"/>
                  <w:marTop w:val="0"/>
                  <w:marBottom w:val="0"/>
                  <w:divBdr>
                    <w:top w:val="none" w:sz="0" w:space="0" w:color="auto"/>
                    <w:left w:val="none" w:sz="0" w:space="0" w:color="auto"/>
                    <w:bottom w:val="none" w:sz="0" w:space="0" w:color="auto"/>
                    <w:right w:val="none" w:sz="0" w:space="0" w:color="auto"/>
                  </w:divBdr>
                  <w:divsChild>
                    <w:div w:id="1178613260">
                      <w:marLeft w:val="0"/>
                      <w:marRight w:val="0"/>
                      <w:marTop w:val="0"/>
                      <w:marBottom w:val="0"/>
                      <w:divBdr>
                        <w:top w:val="none" w:sz="0" w:space="0" w:color="auto"/>
                        <w:left w:val="none" w:sz="0" w:space="0" w:color="auto"/>
                        <w:bottom w:val="none" w:sz="0" w:space="0" w:color="auto"/>
                        <w:right w:val="none" w:sz="0" w:space="0" w:color="auto"/>
                      </w:divBdr>
                      <w:divsChild>
                        <w:div w:id="1411541505">
                          <w:marLeft w:val="0"/>
                          <w:marRight w:val="0"/>
                          <w:marTop w:val="0"/>
                          <w:marBottom w:val="0"/>
                          <w:divBdr>
                            <w:top w:val="none" w:sz="0" w:space="0" w:color="auto"/>
                            <w:left w:val="none" w:sz="0" w:space="0" w:color="auto"/>
                            <w:bottom w:val="none" w:sz="0" w:space="0" w:color="auto"/>
                            <w:right w:val="none" w:sz="0" w:space="0" w:color="auto"/>
                          </w:divBdr>
                          <w:divsChild>
                            <w:div w:id="12550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mp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D4209732624522954FFEFE15999575"/>
        <w:category>
          <w:name w:val="General"/>
          <w:gallery w:val="placeholder"/>
        </w:category>
        <w:types>
          <w:type w:val="bbPlcHdr"/>
        </w:types>
        <w:behaviors>
          <w:behavior w:val="content"/>
        </w:behaviors>
        <w:guid w:val="{C7A8E3F4-13B8-44E7-BC88-1ABD97B64D81}"/>
      </w:docPartPr>
      <w:docPartBody>
        <w:p w:rsidR="00527775" w:rsidRDefault="00D424D6">
          <w:pPr>
            <w:pStyle w:val="8FD4209732624522954FFEFE15999575"/>
          </w:pPr>
          <w:r w:rsidRPr="00CF1A49">
            <w:t>·</w:t>
          </w:r>
        </w:p>
      </w:docPartBody>
    </w:docPart>
    <w:docPart>
      <w:docPartPr>
        <w:name w:val="18FFDE18E5184C8380DD55C7E90A5F82"/>
        <w:category>
          <w:name w:val="General"/>
          <w:gallery w:val="placeholder"/>
        </w:category>
        <w:types>
          <w:type w:val="bbPlcHdr"/>
        </w:types>
        <w:behaviors>
          <w:behavior w:val="content"/>
        </w:behaviors>
        <w:guid w:val="{2C573C3D-C864-4B9A-8C87-4DA0B3606873}"/>
      </w:docPartPr>
      <w:docPartBody>
        <w:p w:rsidR="00527775" w:rsidRDefault="00D424D6">
          <w:pPr>
            <w:pStyle w:val="18FFDE18E5184C8380DD55C7E90A5F82"/>
          </w:pPr>
          <w:r w:rsidRPr="00CF1A49">
            <w:t>·</w:t>
          </w:r>
        </w:p>
      </w:docPartBody>
    </w:docPart>
    <w:docPart>
      <w:docPartPr>
        <w:name w:val="CCACF9ACC7B94A75B5D4879681B983B5"/>
        <w:category>
          <w:name w:val="General"/>
          <w:gallery w:val="placeholder"/>
        </w:category>
        <w:types>
          <w:type w:val="bbPlcHdr"/>
        </w:types>
        <w:behaviors>
          <w:behavior w:val="content"/>
        </w:behaviors>
        <w:guid w:val="{CFDDD11B-6FE4-4408-9F50-A0F7129812B3}"/>
      </w:docPartPr>
      <w:docPartBody>
        <w:p w:rsidR="00527775" w:rsidRDefault="00D424D6">
          <w:pPr>
            <w:pStyle w:val="CCACF9ACC7B94A75B5D4879681B983B5"/>
          </w:pPr>
          <w:r w:rsidRPr="00CF1A49">
            <w:t>·</w:t>
          </w:r>
        </w:p>
      </w:docPartBody>
    </w:docPart>
    <w:docPart>
      <w:docPartPr>
        <w:name w:val="C6DC0719D1B94E07BE3F3276342FA0DF"/>
        <w:category>
          <w:name w:val="General"/>
          <w:gallery w:val="placeholder"/>
        </w:category>
        <w:types>
          <w:type w:val="bbPlcHdr"/>
        </w:types>
        <w:behaviors>
          <w:behavior w:val="content"/>
        </w:behaviors>
        <w:guid w:val="{0D3918A3-CE56-4742-A0C3-189A5C971CF1}"/>
      </w:docPartPr>
      <w:docPartBody>
        <w:p w:rsidR="00527775" w:rsidRDefault="00D424D6">
          <w:pPr>
            <w:pStyle w:val="C6DC0719D1B94E07BE3F3276342FA0DF"/>
          </w:pPr>
          <w:r w:rsidRPr="00CF1A49">
            <w:t>Experience</w:t>
          </w:r>
        </w:p>
      </w:docPartBody>
    </w:docPart>
    <w:docPart>
      <w:docPartPr>
        <w:name w:val="675A127C5FE1418B85E5EFB7511AD106"/>
        <w:category>
          <w:name w:val="General"/>
          <w:gallery w:val="placeholder"/>
        </w:category>
        <w:types>
          <w:type w:val="bbPlcHdr"/>
        </w:types>
        <w:behaviors>
          <w:behavior w:val="content"/>
        </w:behaviors>
        <w:guid w:val="{5469A987-60B6-4DDA-8E40-49E6F82E4444}"/>
      </w:docPartPr>
      <w:docPartBody>
        <w:p w:rsidR="00527775" w:rsidRDefault="00D424D6">
          <w:pPr>
            <w:pStyle w:val="675A127C5FE1418B85E5EFB7511AD106"/>
          </w:pPr>
          <w:r w:rsidRPr="00CF1A49">
            <w:t>Education</w:t>
          </w:r>
        </w:p>
      </w:docPartBody>
    </w:docPart>
    <w:docPart>
      <w:docPartPr>
        <w:name w:val="953E9B991E5343D191A4F7DD0F787914"/>
        <w:category>
          <w:name w:val="General"/>
          <w:gallery w:val="placeholder"/>
        </w:category>
        <w:types>
          <w:type w:val="bbPlcHdr"/>
        </w:types>
        <w:behaviors>
          <w:behavior w:val="content"/>
        </w:behaviors>
        <w:guid w:val="{34E8FD1E-0905-445B-97C1-945A220371E6}"/>
      </w:docPartPr>
      <w:docPartBody>
        <w:p w:rsidR="00527775" w:rsidRDefault="00D424D6">
          <w:pPr>
            <w:pStyle w:val="953E9B991E5343D191A4F7DD0F78791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D6"/>
    <w:rsid w:val="00527775"/>
    <w:rsid w:val="00D424D6"/>
    <w:rsid w:val="00F5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D4209732624522954FFEFE15999575">
    <w:name w:val="8FD4209732624522954FFEFE15999575"/>
  </w:style>
  <w:style w:type="paragraph" w:customStyle="1" w:styleId="18FFDE18E5184C8380DD55C7E90A5F82">
    <w:name w:val="18FFDE18E5184C8380DD55C7E90A5F82"/>
  </w:style>
  <w:style w:type="paragraph" w:customStyle="1" w:styleId="CCACF9ACC7B94A75B5D4879681B983B5">
    <w:name w:val="CCACF9ACC7B94A75B5D4879681B983B5"/>
  </w:style>
  <w:style w:type="paragraph" w:customStyle="1" w:styleId="CE3570797A794BD69595E10FBA550246">
    <w:name w:val="CE3570797A794BD69595E10FBA550246"/>
  </w:style>
  <w:style w:type="paragraph" w:customStyle="1" w:styleId="C6DC0719D1B94E07BE3F3276342FA0DF">
    <w:name w:val="C6DC0719D1B94E07BE3F3276342FA0DF"/>
  </w:style>
  <w:style w:type="character" w:styleId="SubtleReference">
    <w:name w:val="Subtle Reference"/>
    <w:basedOn w:val="DefaultParagraphFont"/>
    <w:uiPriority w:val="10"/>
    <w:qFormat/>
    <w:rsid w:val="00D424D6"/>
    <w:rPr>
      <w:b/>
      <w:caps w:val="0"/>
      <w:smallCaps/>
      <w:color w:val="595959" w:themeColor="text1" w:themeTint="A6"/>
    </w:rPr>
  </w:style>
  <w:style w:type="paragraph" w:customStyle="1" w:styleId="675A127C5FE1418B85E5EFB7511AD106">
    <w:name w:val="675A127C5FE1418B85E5EFB7511AD106"/>
  </w:style>
  <w:style w:type="paragraph" w:customStyle="1" w:styleId="953E9B991E5343D191A4F7DD0F787914">
    <w:name w:val="953E9B991E5343D191A4F7DD0F787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2022-06-12T20:52:00Z</dcterms:created>
  <dcterms:modified xsi:type="dcterms:W3CDTF">2022-06-14T23:38:00Z</dcterms:modified>
  <cp:category/>
</cp:coreProperties>
</file>